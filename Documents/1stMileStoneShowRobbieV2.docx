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AC3" w:rsidRPr="00315CC8" w:rsidRDefault="005E5CCC" w:rsidP="00315CC8">
      <w:pPr>
        <w:spacing w:after="0"/>
        <w:jc w:val="center"/>
        <w:rPr>
          <w:b/>
          <w:sz w:val="28"/>
          <w:szCs w:val="28"/>
        </w:rPr>
      </w:pPr>
      <w:proofErr w:type="spellStart"/>
      <w:r w:rsidRPr="005E5CCC">
        <w:rPr>
          <w:rFonts w:ascii="Courier New" w:hAnsi="Courier New" w:cs="Courier New"/>
          <w:b/>
          <w:sz w:val="28"/>
          <w:szCs w:val="28"/>
        </w:rPr>
        <w:t>Show</w:t>
      </w:r>
      <w:r w:rsidR="00315CC8" w:rsidRPr="005E5CCC">
        <w:rPr>
          <w:rFonts w:ascii="Courier New" w:hAnsi="Courier New" w:cs="Courier New"/>
          <w:b/>
          <w:sz w:val="28"/>
          <w:szCs w:val="28"/>
        </w:rPr>
        <w:t>Robbie</w:t>
      </w:r>
      <w:proofErr w:type="spellEnd"/>
      <w:r w:rsidR="00315CC8">
        <w:rPr>
          <w:b/>
          <w:sz w:val="28"/>
          <w:szCs w:val="28"/>
        </w:rPr>
        <w:t xml:space="preserve"> 1</w:t>
      </w:r>
      <w:r w:rsidR="00315CC8" w:rsidRPr="00315CC8">
        <w:rPr>
          <w:b/>
          <w:sz w:val="28"/>
          <w:szCs w:val="28"/>
          <w:vertAlign w:val="superscript"/>
        </w:rPr>
        <w:t>st</w:t>
      </w:r>
      <w:r w:rsidR="00315CC8">
        <w:rPr>
          <w:b/>
          <w:sz w:val="28"/>
          <w:szCs w:val="28"/>
        </w:rPr>
        <w:t xml:space="preserve"> Milestone</w:t>
      </w:r>
      <w:r w:rsidR="0013318D">
        <w:rPr>
          <w:b/>
          <w:sz w:val="28"/>
          <w:szCs w:val="28"/>
        </w:rPr>
        <w:t xml:space="preserve"> V2</w:t>
      </w:r>
    </w:p>
    <w:p w:rsidR="00315CC8" w:rsidRDefault="00315CC8" w:rsidP="001E4143">
      <w:pPr>
        <w:spacing w:after="0"/>
      </w:pPr>
    </w:p>
    <w:p w:rsidR="00315CC8" w:rsidRDefault="00315CC8" w:rsidP="001E4143">
      <w:pPr>
        <w:spacing w:after="0"/>
      </w:pPr>
      <w:r>
        <w:t>Robbie will be sitting on a pad near the water bottle in Tami’s office with</w:t>
      </w:r>
      <w:r w:rsidR="005075CF">
        <w:t xml:space="preserve"> her</w:t>
      </w:r>
      <w:r>
        <w:t xml:space="preserve"> power off. She will be able to locate this pad and sit back down at the conclusion of the demo.</w:t>
      </w:r>
    </w:p>
    <w:p w:rsidR="00315CC8" w:rsidRDefault="00315CC8" w:rsidP="001E4143">
      <w:pPr>
        <w:spacing w:after="0"/>
      </w:pPr>
    </w:p>
    <w:p w:rsidR="00315CC8" w:rsidRDefault="00315CC8" w:rsidP="001E4143">
      <w:pPr>
        <w:spacing w:after="0"/>
      </w:pPr>
      <w:r>
        <w:t>The team will call Tami a few moments before they enter the Museum. Tami will power on Robbie.  When he is powered up</w:t>
      </w:r>
      <w:r w:rsidR="00393F39">
        <w:t>,</w:t>
      </w:r>
      <w:r>
        <w:t xml:space="preserve"> she will launch an application installed on her desktop that will cause </w:t>
      </w:r>
      <w:r w:rsidR="0013318D">
        <w:t xml:space="preserve">Robbie to stand up and walk </w:t>
      </w:r>
      <w:r>
        <w:t xml:space="preserve">to the middle of the </w:t>
      </w:r>
      <w:r w:rsidR="0013318D">
        <w:t>doorway</w:t>
      </w:r>
      <w:r>
        <w:t xml:space="preserve">. (It can be assumed that </w:t>
      </w:r>
      <w:r w:rsidR="005075CF">
        <w:t>no one is standing in the way.) She will starting scanning the walkway to her right for a particular symbol.</w:t>
      </w:r>
    </w:p>
    <w:p w:rsidR="005075CF" w:rsidRDefault="005075CF" w:rsidP="001E4143">
      <w:pPr>
        <w:spacing w:after="0"/>
      </w:pPr>
    </w:p>
    <w:p w:rsidR="005075CF" w:rsidRDefault="005075CF" w:rsidP="001E4143">
      <w:pPr>
        <w:spacing w:after="0"/>
      </w:pPr>
      <w:r>
        <w:t>The team will enter the Museum and come up to the 2</w:t>
      </w:r>
      <w:r w:rsidRPr="005075CF">
        <w:rPr>
          <w:vertAlign w:val="superscript"/>
        </w:rPr>
        <w:t>nd</w:t>
      </w:r>
      <w:r>
        <w:t xml:space="preserve"> floor. One member of the team will be carrying a paddle that has t</w:t>
      </w:r>
      <w:r w:rsidR="0013318D">
        <w:t>he symbol Robbie is looking for</w:t>
      </w:r>
      <w:r>
        <w:t xml:space="preserve">. The team will move slowly toward Robbie. When </w:t>
      </w:r>
      <w:r w:rsidR="0013318D">
        <w:t>the team</w:t>
      </w:r>
      <w:r>
        <w:t xml:space="preserve"> is within 4 feet of the symbol Robbie will raise an arm and give a short speech of introduction and welcome. Then she will</w:t>
      </w:r>
      <w:r w:rsidR="00393F39">
        <w:t xml:space="preserve"> then lower her arm and</w:t>
      </w:r>
      <w:r>
        <w:t xml:space="preserve"> turn around and walk back to</w:t>
      </w:r>
      <w:r w:rsidR="00393F39">
        <w:t xml:space="preserve"> the pad where she started from, and sit back down in approximately her initial position.</w:t>
      </w:r>
    </w:p>
    <w:p w:rsidR="005075CF" w:rsidRDefault="005075CF" w:rsidP="001E4143">
      <w:pPr>
        <w:spacing w:after="0"/>
      </w:pPr>
    </w:p>
    <w:p w:rsidR="005075CF" w:rsidRPr="001E4143" w:rsidRDefault="005075CF" w:rsidP="001E4143">
      <w:pPr>
        <w:spacing w:after="0"/>
      </w:pPr>
      <w:r>
        <w:t>This will complete the demo for the 1</w:t>
      </w:r>
      <w:r w:rsidRPr="005075CF">
        <w:rPr>
          <w:vertAlign w:val="superscript"/>
        </w:rPr>
        <w:t>st</w:t>
      </w:r>
      <w:r>
        <w:t xml:space="preserve"> m</w:t>
      </w:r>
      <w:bookmarkStart w:id="0" w:name="_GoBack"/>
      <w:bookmarkEnd w:id="0"/>
      <w:r>
        <w:t>ilestone</w:t>
      </w:r>
    </w:p>
    <w:sectPr w:rsidR="005075CF" w:rsidRPr="001E4143" w:rsidSect="001E4143">
      <w:footerReference w:type="default" r:id="rId6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7F0" w:rsidRDefault="009D77F0" w:rsidP="001E4143">
      <w:pPr>
        <w:spacing w:after="0" w:line="240" w:lineRule="auto"/>
      </w:pPr>
      <w:r>
        <w:separator/>
      </w:r>
    </w:p>
  </w:endnote>
  <w:endnote w:type="continuationSeparator" w:id="0">
    <w:p w:rsidR="009D77F0" w:rsidRDefault="009D77F0" w:rsidP="001E4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143" w:rsidRPr="001E4143" w:rsidRDefault="00315CC8" w:rsidP="001E4143">
    <w:pPr>
      <w:pStyle w:val="Footer"/>
      <w:tabs>
        <w:tab w:val="clear" w:pos="4680"/>
        <w:tab w:val="clear" w:pos="9360"/>
        <w:tab w:val="center" w:pos="5280"/>
        <w:tab w:val="right" w:pos="10320"/>
      </w:tabs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  \* MERGEFORMAT </w:instrText>
    </w:r>
    <w:r>
      <w:rPr>
        <w:sz w:val="16"/>
        <w:szCs w:val="16"/>
      </w:rPr>
      <w:fldChar w:fldCharType="separate"/>
    </w:r>
    <w:r w:rsidR="0013318D">
      <w:rPr>
        <w:noProof/>
        <w:sz w:val="16"/>
        <w:szCs w:val="16"/>
      </w:rPr>
      <w:t>1stMileStoneShowRobbieV2.docx</w:t>
    </w:r>
    <w:r>
      <w:rPr>
        <w:sz w:val="16"/>
        <w:szCs w:val="16"/>
      </w:rPr>
      <w:fldChar w:fldCharType="end"/>
    </w:r>
    <w:r w:rsidR="001E4143" w:rsidRPr="001E4143">
      <w:rPr>
        <w:sz w:val="16"/>
        <w:szCs w:val="16"/>
      </w:rPr>
      <w:tab/>
      <w:t xml:space="preserve">page </w:t>
    </w:r>
    <w:r w:rsidR="001E4143" w:rsidRPr="001E4143">
      <w:rPr>
        <w:sz w:val="16"/>
        <w:szCs w:val="16"/>
      </w:rPr>
      <w:fldChar w:fldCharType="begin"/>
    </w:r>
    <w:r w:rsidR="001E4143" w:rsidRPr="001E4143">
      <w:rPr>
        <w:sz w:val="16"/>
        <w:szCs w:val="16"/>
      </w:rPr>
      <w:instrText xml:space="preserve"> PAGE   \* MERGEFORMAT </w:instrText>
    </w:r>
    <w:r w:rsidR="001E4143" w:rsidRPr="001E4143">
      <w:rPr>
        <w:sz w:val="16"/>
        <w:szCs w:val="16"/>
      </w:rPr>
      <w:fldChar w:fldCharType="separate"/>
    </w:r>
    <w:r w:rsidR="0013318D">
      <w:rPr>
        <w:noProof/>
        <w:sz w:val="16"/>
        <w:szCs w:val="16"/>
      </w:rPr>
      <w:t>1</w:t>
    </w:r>
    <w:r w:rsidR="001E4143" w:rsidRPr="001E4143">
      <w:rPr>
        <w:sz w:val="16"/>
        <w:szCs w:val="16"/>
      </w:rPr>
      <w:fldChar w:fldCharType="end"/>
    </w:r>
    <w:r w:rsidR="001E4143" w:rsidRPr="001E4143">
      <w:rPr>
        <w:sz w:val="16"/>
        <w:szCs w:val="16"/>
      </w:rPr>
      <w:t xml:space="preserve"> of </w:t>
    </w:r>
    <w:r w:rsidR="001E4143" w:rsidRPr="001E4143">
      <w:rPr>
        <w:sz w:val="16"/>
        <w:szCs w:val="16"/>
      </w:rPr>
      <w:fldChar w:fldCharType="begin"/>
    </w:r>
    <w:r w:rsidR="001E4143" w:rsidRPr="001E4143">
      <w:rPr>
        <w:sz w:val="16"/>
        <w:szCs w:val="16"/>
      </w:rPr>
      <w:instrText xml:space="preserve"> NUMPAGES   \* MERGEFORMAT </w:instrText>
    </w:r>
    <w:r w:rsidR="001E4143" w:rsidRPr="001E4143">
      <w:rPr>
        <w:sz w:val="16"/>
        <w:szCs w:val="16"/>
      </w:rPr>
      <w:fldChar w:fldCharType="separate"/>
    </w:r>
    <w:r w:rsidR="0013318D">
      <w:rPr>
        <w:noProof/>
        <w:sz w:val="16"/>
        <w:szCs w:val="16"/>
      </w:rPr>
      <w:t>1</w:t>
    </w:r>
    <w:r w:rsidR="001E4143" w:rsidRPr="001E4143">
      <w:rPr>
        <w:sz w:val="16"/>
        <w:szCs w:val="16"/>
      </w:rPr>
      <w:fldChar w:fldCharType="end"/>
    </w:r>
    <w:r w:rsidR="001E4143" w:rsidRPr="001E4143">
      <w:rPr>
        <w:sz w:val="16"/>
        <w:szCs w:val="16"/>
      </w:rPr>
      <w:tab/>
      <w:t>8/4/2015 10:30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7F0" w:rsidRDefault="009D77F0" w:rsidP="001E4143">
      <w:pPr>
        <w:spacing w:after="0" w:line="240" w:lineRule="auto"/>
      </w:pPr>
      <w:r>
        <w:separator/>
      </w:r>
    </w:p>
  </w:footnote>
  <w:footnote w:type="continuationSeparator" w:id="0">
    <w:p w:rsidR="009D77F0" w:rsidRDefault="009D77F0" w:rsidP="001E41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0AB"/>
    <w:rsid w:val="0013318D"/>
    <w:rsid w:val="00147CF3"/>
    <w:rsid w:val="001E4143"/>
    <w:rsid w:val="00315CC8"/>
    <w:rsid w:val="00393F39"/>
    <w:rsid w:val="005075CF"/>
    <w:rsid w:val="005E5CCC"/>
    <w:rsid w:val="00824A8C"/>
    <w:rsid w:val="009D77F0"/>
    <w:rsid w:val="00A31491"/>
    <w:rsid w:val="00A44E50"/>
    <w:rsid w:val="00AB3AC3"/>
    <w:rsid w:val="00AF70AB"/>
    <w:rsid w:val="00DB48D3"/>
    <w:rsid w:val="00EC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69254-82A3-45D5-AA9A-B8C221A1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143"/>
  </w:style>
  <w:style w:type="paragraph" w:styleId="Footer">
    <w:name w:val="footer"/>
    <w:basedOn w:val="Normal"/>
    <w:link w:val="FooterChar"/>
    <w:uiPriority w:val="99"/>
    <w:unhideWhenUsed/>
    <w:rsid w:val="001E4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143"/>
  </w:style>
  <w:style w:type="paragraph" w:styleId="BalloonText">
    <w:name w:val="Balloon Text"/>
    <w:basedOn w:val="Normal"/>
    <w:link w:val="BalloonTextChar"/>
    <w:uiPriority w:val="99"/>
    <w:semiHidden/>
    <w:unhideWhenUsed/>
    <w:rsid w:val="00393F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F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ckerman\Documents\Custom%20Office%20Templates\MyPlainDo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MyPlainDoc.dotx</Template>
  <TotalTime>38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Montana Tech</Company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Ackerman, Frank</cp:lastModifiedBy>
  <cp:revision>5</cp:revision>
  <cp:lastPrinted>2016-02-03T23:07:00Z</cp:lastPrinted>
  <dcterms:created xsi:type="dcterms:W3CDTF">2016-02-02T17:11:00Z</dcterms:created>
  <dcterms:modified xsi:type="dcterms:W3CDTF">2016-02-03T23:08:00Z</dcterms:modified>
</cp:coreProperties>
</file>